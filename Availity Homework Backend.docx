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2C22" w14:textId="018BE19D" w:rsidR="007953E6" w:rsidRDefault="00A82F04" w:rsidP="00A82F04">
      <w:pPr>
        <w:pStyle w:val="Title"/>
        <w:jc w:val="center"/>
      </w:pPr>
      <w:r>
        <w:t>Availity’s Backend Homework Assignment</w:t>
      </w:r>
    </w:p>
    <w:p w14:paraId="3A95B522" w14:textId="55A8566F" w:rsidR="00A82F04" w:rsidRPr="00D06044" w:rsidRDefault="00A82F04" w:rsidP="00A82F04">
      <w:pPr>
        <w:rPr>
          <w:rFonts w:cstheme="minorHAnsi"/>
        </w:rPr>
      </w:pPr>
      <w:bookmarkStart w:id="0" w:name="_Toc493853608"/>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xml:space="preserve">) when storing your code.  Once you are ready for us to look at your answers, </w:t>
      </w:r>
      <w:r w:rsidRPr="00A82F04">
        <w:rPr>
          <w:rFonts w:cstheme="minorHAnsi"/>
          <w:b/>
          <w:bCs/>
        </w:rPr>
        <w:t>send us the link</w:t>
      </w:r>
      <w:r w:rsidRPr="00D06044">
        <w:rPr>
          <w:rFonts w:cstheme="minorHAnsi"/>
        </w:rPr>
        <w:t xml:space="preserve"> to your code. If you have any questions about the homework, please do not hesitate to ask.</w:t>
      </w:r>
    </w:p>
    <w:bookmarkEnd w:id="0"/>
    <w:p w14:paraId="609C7C11" w14:textId="579145F9" w:rsidR="007953E6" w:rsidRDefault="00A82F04" w:rsidP="007953E6">
      <w:pPr>
        <w:pStyle w:val="Heading3"/>
      </w:pPr>
      <w:r>
        <w:t>Questions:</w:t>
      </w:r>
    </w:p>
    <w:p w14:paraId="3AD487F9" w14:textId="77777777"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06712C75" w14:textId="77777777"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3EC3458B" w14:textId="779DF304"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t xml:space="preserve">How would you explain </w:t>
      </w:r>
      <w:r>
        <w:t xml:space="preserve">to your grandmother </w:t>
      </w:r>
      <w:r w:rsidRPr="005E7539">
        <w:t>what Availity does</w:t>
      </w:r>
      <w:r>
        <w:t>?</w:t>
      </w:r>
    </w:p>
    <w:p w14:paraId="644FB272" w14:textId="77777777"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Coding exercise: You are tasked to write a checker that validates the parentheses of a LISP code.  Write a program (in Java or JavaScript) which takes in a string as an input and returns true if all the parentheses in the string are properly closed and nested.</w:t>
      </w:r>
    </w:p>
    <w:p w14:paraId="607DAE28" w14:textId="3600719F"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Coding exercise:  Availity receives enrollment files from various benefits management and enrollment solutions (</w:t>
      </w:r>
      <w:proofErr w:type="gramStart"/>
      <w:r w:rsidRPr="005E7539">
        <w:rPr>
          <w:rFonts w:cstheme="minorHAnsi"/>
        </w:rPr>
        <w:t>I.e.</w:t>
      </w:r>
      <w:proofErr w:type="gramEnd"/>
      <w:r w:rsidRPr="005E7539">
        <w:rPr>
          <w:rFonts w:cstheme="minorHAnsi"/>
        </w:rPr>
        <w:t xml:space="preserve"> HR platforms, payroll platforms).  Most of these files are typically in EDI format.  However, there are some files in CSV format.  For the files in CSV format, write a program</w:t>
      </w:r>
      <w:r>
        <w:rPr>
          <w:rFonts w:cstheme="minorHAnsi"/>
        </w:rPr>
        <w:t xml:space="preserve"> in a language that makes sense to you</w:t>
      </w:r>
      <w:r w:rsidRPr="005E7539">
        <w:rPr>
          <w:rFonts w:cstheme="minorHAnsi"/>
        </w:rPr>
        <w:t xml:space="preserve">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508F2034" w14:textId="77777777" w:rsidR="00A82F04" w:rsidRPr="005E7539" w:rsidRDefault="00A82F04" w:rsidP="00A82F04">
      <w:pPr>
        <w:pStyle w:val="ListParagraph"/>
        <w:numPr>
          <w:ilvl w:val="0"/>
          <w:numId w:val="24"/>
        </w:numPr>
        <w:spacing w:line="240" w:lineRule="auto"/>
        <w:contextualSpacing/>
        <w:rPr>
          <w:rFonts w:cstheme="minorHAnsi"/>
        </w:rPr>
      </w:pPr>
      <w:r w:rsidRPr="005E7539">
        <w:rPr>
          <w:rFonts w:cstheme="minorHAnsi"/>
        </w:rPr>
        <w:t>User Id (string)</w:t>
      </w:r>
    </w:p>
    <w:p w14:paraId="1DD34568" w14:textId="77777777" w:rsidR="00A82F04" w:rsidRDefault="00A82F04" w:rsidP="00A82F04">
      <w:pPr>
        <w:pStyle w:val="ListParagraph"/>
        <w:numPr>
          <w:ilvl w:val="0"/>
          <w:numId w:val="24"/>
        </w:numPr>
        <w:spacing w:line="240" w:lineRule="auto"/>
        <w:contextualSpacing/>
        <w:rPr>
          <w:rFonts w:cstheme="minorHAnsi"/>
        </w:rPr>
      </w:pPr>
      <w:r w:rsidRPr="005E7539">
        <w:rPr>
          <w:rFonts w:cstheme="minorHAnsi"/>
        </w:rPr>
        <w:t xml:space="preserve">First </w:t>
      </w:r>
      <w:r>
        <w:rPr>
          <w:rFonts w:cstheme="minorHAnsi"/>
        </w:rPr>
        <w:t xml:space="preserve">Name (string) </w:t>
      </w:r>
    </w:p>
    <w:p w14:paraId="4D1A6A71" w14:textId="77777777" w:rsidR="00A82F04" w:rsidRPr="005E7539" w:rsidRDefault="00A82F04" w:rsidP="00A82F04">
      <w:pPr>
        <w:pStyle w:val="ListParagraph"/>
        <w:numPr>
          <w:ilvl w:val="0"/>
          <w:numId w:val="24"/>
        </w:numPr>
        <w:spacing w:line="240" w:lineRule="auto"/>
        <w:contextualSpacing/>
        <w:rPr>
          <w:rFonts w:cstheme="minorHAnsi"/>
        </w:rPr>
      </w:pPr>
      <w:r w:rsidRPr="005E7539">
        <w:rPr>
          <w:rFonts w:cstheme="minorHAnsi"/>
        </w:rPr>
        <w:t>Last Name (string)</w:t>
      </w:r>
    </w:p>
    <w:p w14:paraId="09724BB8" w14:textId="77777777" w:rsidR="00A82F04" w:rsidRPr="005E7539" w:rsidRDefault="00A82F04" w:rsidP="00A82F04">
      <w:pPr>
        <w:pStyle w:val="ListParagraph"/>
        <w:numPr>
          <w:ilvl w:val="0"/>
          <w:numId w:val="24"/>
        </w:numPr>
        <w:spacing w:line="240" w:lineRule="auto"/>
        <w:contextualSpacing/>
        <w:rPr>
          <w:rFonts w:cstheme="minorHAnsi"/>
        </w:rPr>
      </w:pPr>
      <w:r w:rsidRPr="005E7539">
        <w:rPr>
          <w:rFonts w:cstheme="minorHAnsi"/>
        </w:rPr>
        <w:t>Version (integer)</w:t>
      </w:r>
    </w:p>
    <w:p w14:paraId="00CF7D15" w14:textId="1A725530" w:rsidR="00A82F04" w:rsidRDefault="00A82F04" w:rsidP="00A82F04">
      <w:pPr>
        <w:pStyle w:val="ListParagraph"/>
        <w:numPr>
          <w:ilvl w:val="0"/>
          <w:numId w:val="24"/>
        </w:numPr>
        <w:spacing w:line="240" w:lineRule="auto"/>
        <w:contextualSpacing/>
        <w:rPr>
          <w:rFonts w:cstheme="minorHAnsi"/>
        </w:rPr>
      </w:pPr>
      <w:r w:rsidRPr="005E7539">
        <w:rPr>
          <w:rFonts w:cstheme="minorHAnsi"/>
        </w:rPr>
        <w:t>Insurance Company (string)</w:t>
      </w:r>
    </w:p>
    <w:p w14:paraId="2F3AD8CC" w14:textId="49D11576" w:rsidR="00A82F04" w:rsidRDefault="00A82F04" w:rsidP="00A82F04">
      <w:pPr>
        <w:spacing w:line="240" w:lineRule="auto"/>
        <w:contextualSpacing/>
        <w:rPr>
          <w:rFonts w:cstheme="minorHAnsi"/>
        </w:rPr>
      </w:pPr>
    </w:p>
    <w:p w14:paraId="0CBAEA98" w14:textId="2266E5CF" w:rsidR="00A82F04" w:rsidRDefault="00A82F04" w:rsidP="00A82F04">
      <w:pPr>
        <w:rPr>
          <w:rFonts w:cstheme="minorHAnsi"/>
        </w:rPr>
      </w:pPr>
      <w:r>
        <w:rPr>
          <w:rFonts w:cstheme="minorHAnsi"/>
        </w:rPr>
        <w:t xml:space="preserve">Again, please let us know if you have any questions. </w:t>
      </w:r>
      <w:r w:rsidRPr="00D06044">
        <w:rPr>
          <w:rFonts w:cstheme="minorHAnsi"/>
        </w:rPr>
        <w:t xml:space="preserve">Thanks! </w:t>
      </w:r>
    </w:p>
    <w:p w14:paraId="79C68C93" w14:textId="77777777" w:rsidR="00A82F04" w:rsidRPr="00D06044" w:rsidRDefault="00A82F04" w:rsidP="00A82F04">
      <w:pPr>
        <w:rPr>
          <w:rFonts w:cstheme="minorHAnsi"/>
        </w:rPr>
      </w:pPr>
      <w:r>
        <w:rPr>
          <w:rFonts w:cstheme="minorHAnsi"/>
        </w:rPr>
        <w:t xml:space="preserve">-Availity Team </w:t>
      </w:r>
    </w:p>
    <w:p w14:paraId="75313E89" w14:textId="77777777" w:rsidR="00A82F04" w:rsidRPr="00A82F04" w:rsidRDefault="00A82F04" w:rsidP="00A82F04">
      <w:pPr>
        <w:spacing w:line="240" w:lineRule="auto"/>
        <w:contextualSpacing/>
        <w:rPr>
          <w:rFonts w:cstheme="minorHAnsi"/>
        </w:rPr>
      </w:pPr>
    </w:p>
    <w:sectPr w:rsidR="00A82F04" w:rsidRPr="00A82F04" w:rsidSect="00FE4BC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96855" w14:textId="77777777" w:rsidR="00A82F04" w:rsidRDefault="00A82F04" w:rsidP="002C0A63">
      <w:pPr>
        <w:spacing w:after="0" w:line="240" w:lineRule="auto"/>
      </w:pPr>
      <w:r>
        <w:separator/>
      </w:r>
    </w:p>
  </w:endnote>
  <w:endnote w:type="continuationSeparator" w:id="0">
    <w:p w14:paraId="7FDF9A16" w14:textId="77777777" w:rsidR="00A82F04" w:rsidRDefault="00A82F04"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FFDCD" w14:textId="77777777" w:rsidR="00A82F04" w:rsidRDefault="00A82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97EE4"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04A5D8AC" wp14:editId="6975F421">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  Confidential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3BD5CC8A" w14:textId="2299A881"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7E6718">
      <w:rPr>
        <w:rFonts w:ascii="Arial" w:eastAsia="Times New Roman" w:hAnsi="Arial" w:cs="Times New Roman"/>
        <w:noProof/>
        <w:color w:val="A5A59D"/>
        <w:kern w:val="20"/>
        <w:sz w:val="16"/>
      </w:rPr>
      <w:t>8/13/2021</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E999A"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  Confidential and proprietary.</w:t>
    </w:r>
  </w:p>
  <w:p w14:paraId="005791D9" w14:textId="403AFB0F"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7E6718">
      <w:rPr>
        <w:rFonts w:ascii="Arial" w:eastAsia="Times New Roman" w:hAnsi="Arial" w:cs="Times New Roman"/>
        <w:noProof/>
        <w:color w:val="A5A59D"/>
        <w:kern w:val="20"/>
        <w:sz w:val="16"/>
      </w:rPr>
      <w:t>8/13/2021</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4F3AD" w14:textId="77777777" w:rsidR="00A82F04" w:rsidRDefault="00A82F04" w:rsidP="002C0A63">
      <w:pPr>
        <w:spacing w:after="0" w:line="240" w:lineRule="auto"/>
      </w:pPr>
      <w:r>
        <w:separator/>
      </w:r>
    </w:p>
  </w:footnote>
  <w:footnote w:type="continuationSeparator" w:id="0">
    <w:p w14:paraId="6D3D799C" w14:textId="77777777" w:rsidR="00A82F04" w:rsidRDefault="00A82F04"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710F6" w14:textId="77777777" w:rsidR="00A82F04" w:rsidRDefault="00A82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8C8F1" w14:textId="77777777" w:rsidR="00A82F04" w:rsidRDefault="00A82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64366" w14:textId="77777777" w:rsidR="00791488" w:rsidRDefault="00FE4BCC">
    <w:pPr>
      <w:pStyle w:val="Header"/>
    </w:pPr>
    <w:r>
      <w:rPr>
        <w:noProof/>
      </w:rPr>
      <w:drawing>
        <wp:anchor distT="0" distB="0" distL="114300" distR="114300" simplePos="0" relativeHeight="251664384" behindDoc="0" locked="0" layoutInCell="1" allowOverlap="1" wp14:anchorId="6D239849" wp14:editId="099623DB">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3"/>
  </w:num>
  <w:num w:numId="4">
    <w:abstractNumId w:val="15"/>
  </w:num>
  <w:num w:numId="5">
    <w:abstractNumId w:val="10"/>
  </w:num>
  <w:num w:numId="6">
    <w:abstractNumId w:val="17"/>
  </w:num>
  <w:num w:numId="7">
    <w:abstractNumId w:val="12"/>
  </w:num>
  <w:num w:numId="8">
    <w:abstractNumId w:val="18"/>
  </w:num>
  <w:num w:numId="9">
    <w:abstractNumId w:val="21"/>
  </w:num>
  <w:num w:numId="10">
    <w:abstractNumId w:val="4"/>
  </w:num>
  <w:num w:numId="11">
    <w:abstractNumId w:val="9"/>
  </w:num>
  <w:num w:numId="12">
    <w:abstractNumId w:val="7"/>
  </w:num>
  <w:num w:numId="13">
    <w:abstractNumId w:val="6"/>
  </w:num>
  <w:num w:numId="14">
    <w:abstractNumId w:val="5"/>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13"/>
  </w:num>
  <w:num w:numId="22">
    <w:abstractNumId w:val="11"/>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04"/>
    <w:rsid w:val="002658F6"/>
    <w:rsid w:val="002C0A63"/>
    <w:rsid w:val="0038147D"/>
    <w:rsid w:val="003A3DD2"/>
    <w:rsid w:val="003E753E"/>
    <w:rsid w:val="004615FF"/>
    <w:rsid w:val="00482D34"/>
    <w:rsid w:val="004A0E51"/>
    <w:rsid w:val="00502AAF"/>
    <w:rsid w:val="005E772E"/>
    <w:rsid w:val="006306E3"/>
    <w:rsid w:val="00643571"/>
    <w:rsid w:val="006477AE"/>
    <w:rsid w:val="006C7953"/>
    <w:rsid w:val="00791488"/>
    <w:rsid w:val="007953E6"/>
    <w:rsid w:val="007A7CE8"/>
    <w:rsid w:val="007E6718"/>
    <w:rsid w:val="00A1196A"/>
    <w:rsid w:val="00A82F04"/>
    <w:rsid w:val="00B22058"/>
    <w:rsid w:val="00B416B0"/>
    <w:rsid w:val="00B75B84"/>
    <w:rsid w:val="00BE0880"/>
    <w:rsid w:val="00C57B71"/>
    <w:rsid w:val="00DA3715"/>
    <w:rsid w:val="00DB3E50"/>
    <w:rsid w:val="00E02548"/>
    <w:rsid w:val="00E47741"/>
    <w:rsid w:val="00E85403"/>
    <w:rsid w:val="00E97109"/>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F6F7FA"/>
  <w15:chartTrackingRefBased/>
  <w15:docId w15:val="{99129709-77D1-490A-9A9C-A2831E42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19555">
      <w:bodyDiv w:val="1"/>
      <w:marLeft w:val="0"/>
      <w:marRight w:val="0"/>
      <w:marTop w:val="0"/>
      <w:marBottom w:val="0"/>
      <w:divBdr>
        <w:top w:val="none" w:sz="0" w:space="0" w:color="auto"/>
        <w:left w:val="none" w:sz="0" w:space="0" w:color="auto"/>
        <w:bottom w:val="none" w:sz="0" w:space="0" w:color="auto"/>
        <w:right w:val="none" w:sz="0" w:space="0" w:color="auto"/>
      </w:divBdr>
      <w:divsChild>
        <w:div w:id="188633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4).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A361BE64B1A64DB1BB92C78758B347" ma:contentTypeVersion="18" ma:contentTypeDescription="Create a new document." ma:contentTypeScope="" ma:versionID="792dfc010e7bad3ac3df39e0d5b013cc">
  <xsd:schema xmlns:xsd="http://www.w3.org/2001/XMLSchema" xmlns:xs="http://www.w3.org/2001/XMLSchema" xmlns:p="http://schemas.microsoft.com/office/2006/metadata/properties" xmlns:ns1="ca24a7e8-fd1a-40c2-b34f-9db3766aa67f" xmlns:ns2="http://schemas.microsoft.com/sharepoint/v3" xmlns:ns3="2bc22990-07c4-423a-8030-7c77533f6a44" targetNamespace="http://schemas.microsoft.com/office/2006/metadata/properties" ma:root="true" ma:fieldsID="aa0faec5f8254e85811eb653d254c651" ns1:_="" ns2:_="" ns3:_="">
    <xsd:import namespace="ca24a7e8-fd1a-40c2-b34f-9db3766aa67f"/>
    <xsd:import namespace="http://schemas.microsoft.com/sharepoint/v3"/>
    <xsd:import namespace="2bc22990-07c4-423a-8030-7c77533f6a44"/>
    <xsd:element name="properties">
      <xsd:complexType>
        <xsd:sequence>
          <xsd:element name="documentManagement">
            <xsd:complexType>
              <xsd:all>
                <xsd:element ref="ns3:Asset_x0020_Type" minOccurs="0"/>
                <xsd:element ref="ns3:Audience" minOccurs="0"/>
                <xsd:element ref="ns3:Buying_x0020_Stage" minOccurs="0"/>
                <xsd:element ref="ns3:Product" minOccurs="0"/>
                <xsd:element ref="ns1:ReferenceID" minOccurs="0"/>
                <xsd:element ref="ns1:MediaServiceMetadata" minOccurs="0"/>
                <xsd:element ref="ns1:MediaServiceFastMetadata" minOccurs="0"/>
                <xsd:element ref="ns1:MediaServiceAutoKeyPoints" minOccurs="0"/>
                <xsd:element ref="ns1:MediaServiceKeyPoints" minOccurs="0"/>
                <xsd:element ref="ns1:MediaServiceAutoTags" minOccurs="0"/>
                <xsd:element ref="ns1:MediaServiceOCR" minOccurs="0"/>
                <xsd:element ref="ns1:MediaServiceGenerationTime" minOccurs="0"/>
                <xsd:element ref="ns1:MediaServiceEventHashCode" minOccurs="0"/>
                <xsd:element ref="ns2:DisplayTemplateLevel" minOccurs="0"/>
                <xsd:element ref="ns1:Template_x0020_Type" minOccurs="0"/>
                <xsd:element ref="ns1: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4a7e8-fd1a-40c2-b34f-9db3766aa67f" elementFormDefault="qualified">
    <xsd:import namespace="http://schemas.microsoft.com/office/2006/documentManagement/types"/>
    <xsd:import namespace="http://schemas.microsoft.com/office/infopath/2007/PartnerControls"/>
    <xsd:element name="ReferenceID" ma:index="8" nillable="true" ma:displayName="Reference ID" ma:description="Use document number " ma:format="Dropdown" ma:internalName="ReferenceID">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emplate_x0020_Type" ma:index="24" nillable="true" ma:displayName="Template Type" ma:default="Enterprise Template" ma:format="Dropdown" ma:internalName="Template_x0020_Type">
      <xsd:simpleType>
        <xsd:restriction base="dms:Choice">
          <xsd:enumeration value="Enterprise Template"/>
          <xsd:enumeration value="Provider Template"/>
          <xsd:enumeration value="Health Plan Template"/>
        </xsd:restriction>
      </xsd:simpleType>
    </xsd:element>
    <xsd:element name="DocumentType" ma:index="25" nillable="true" ma:displayName="Document Type" ma:format="Dropdown" ma:internalName="DocumentType">
      <xsd:simpleType>
        <xsd:restriction base="dms:Choice">
          <xsd:enumeration value="Word"/>
          <xsd:enumeration value="Powerpoint"/>
          <xsd:enumeration value="Guidelin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playTemplateLevel" ma:index="23" nillable="true" ma:displayName="Template Level" ma:description="Select the level of data that this display template expects and is designed to display.  This determines where this template will appear as a selectable option in configuration UIs." ma:internalName="DisplayTemplateLevel">
      <xsd:simpleType>
        <xsd:restriction base="dms:Choice">
          <xsd:enumeration value="Item"/>
          <xsd:enumeration value="Control"/>
          <xsd:enumeration value="Filter"/>
          <xsd:enumeration value="Group"/>
          <xsd:enumeration value="Base"/>
        </xsd:restriction>
      </xsd:simpleType>
    </xsd:element>
  </xsd:schema>
  <xsd:schema xmlns:xsd="http://www.w3.org/2001/XMLSchema" xmlns:xs="http://www.w3.org/2001/XMLSchema" xmlns:dms="http://schemas.microsoft.com/office/2006/documentManagement/types" xmlns:pc="http://schemas.microsoft.com/office/infopath/2007/PartnerControls" targetNamespace="2bc22990-07c4-423a-8030-7c77533f6a44" elementFormDefault="qualified">
    <xsd:import namespace="http://schemas.microsoft.com/office/2006/documentManagement/types"/>
    <xsd:import namespace="http://schemas.microsoft.com/office/infopath/2007/PartnerControls"/>
    <xsd:element name="Asset_x0020_Type" ma:index="3" nillable="true" ma:displayName="Asset Type" ma:list="{d9bdd84a-212e-4742-b144-1d5a1923beb4}" ma:internalName="Asset_x0020_Type" ma:showField="Title" ma:web="2bc22990-07c4-423a-8030-7c77533f6a44">
      <xsd:simpleType>
        <xsd:restriction base="dms:Lookup"/>
      </xsd:simpleType>
    </xsd:element>
    <xsd:element name="Audience" ma:index="4" nillable="true" ma:displayName="Audience" ma:list="{4e68e5ea-b53b-41c4-ac3e-cf1205633fb9}" ma:internalName="Audienc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Buying_x0020_Stage" ma:index="5" nillable="true" ma:displayName="Buying Stage" ma:list="{64a33794-5fba-4ed6-9bac-bde9995cdc6c}" ma:internalName="Buying_x0020_Stag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Product" ma:index="6" nillable="true" ma:displayName="Product" ma:list="{6b8550ce-5cb5-4f14-99b6-85f8dd70bd43}" ma:internalName="Product"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udience xmlns="2bc22990-07c4-423a-8030-7c77533f6a44"/>
    <DisplayTemplateLevel xmlns="http://schemas.microsoft.com/sharepoint/v3" xsi:nil="true"/>
    <ReferenceID xmlns="ca24a7e8-fd1a-40c2-b34f-9db3766aa67f" xsi:nil="true"/>
    <Asset_x0020_Type xmlns="2bc22990-07c4-423a-8030-7c77533f6a44" xsi:nil="true"/>
    <Product xmlns="2bc22990-07c4-423a-8030-7c77533f6a44"/>
    <Buying_x0020_Stage xmlns="2bc22990-07c4-423a-8030-7c77533f6a44"/>
    <Template_x0020_Type xmlns="ca24a7e8-fd1a-40c2-b34f-9db3766aa67f">Enterprise Template</Template_x0020_Type>
    <DocumentType xmlns="ca24a7e8-fd1a-40c2-b34f-9db3766aa67f">Word</DocumentType>
  </documentManagement>
</p:properties>
</file>

<file path=customXml/itemProps1.xml><?xml version="1.0" encoding="utf-8"?>
<ds:datastoreItem xmlns:ds="http://schemas.openxmlformats.org/officeDocument/2006/customXml" ds:itemID="{16138307-D0C3-4898-8702-5BBEE9BA178F}">
  <ds:schemaRefs>
    <ds:schemaRef ds:uri="http://schemas.openxmlformats.org/officeDocument/2006/bibliography"/>
  </ds:schemaRefs>
</ds:datastoreItem>
</file>

<file path=customXml/itemProps2.xml><?xml version="1.0" encoding="utf-8"?>
<ds:datastoreItem xmlns:ds="http://schemas.openxmlformats.org/officeDocument/2006/customXml" ds:itemID="{DC546277-FF95-4B31-9CDF-7CAB0E48A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4a7e8-fd1a-40c2-b34f-9db3766aa67f"/>
    <ds:schemaRef ds:uri="http://schemas.microsoft.com/sharepoint/v3"/>
    <ds:schemaRef ds:uri="2bc22990-07c4-423a-8030-7c77533f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70100-9FA8-40D6-82E0-EA50FCAE5229}">
  <ds:schemaRefs>
    <ds:schemaRef ds:uri="http://schemas.microsoft.com/sharepoint/v3/contenttype/forms"/>
  </ds:schemaRefs>
</ds:datastoreItem>
</file>

<file path=customXml/itemProps4.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 ds:uri="2bc22990-07c4-423a-8030-7c77533f6a44"/>
    <ds:schemaRef ds:uri="http://schemas.microsoft.com/sharepoint/v3"/>
    <ds:schemaRef ds:uri="ca24a7e8-fd1a-40c2-b34f-9db3766aa67f"/>
  </ds:schemaRefs>
</ds:datastoreItem>
</file>

<file path=docProps/app.xml><?xml version="1.0" encoding="utf-8"?>
<Properties xmlns="http://schemas.openxmlformats.org/officeDocument/2006/extended-properties" xmlns:vt="http://schemas.openxmlformats.org/officeDocument/2006/docPropsVTypes">
  <Template>Blank Word Template (4)</Template>
  <TotalTime>0</TotalTime>
  <Pages>1</Pages>
  <Words>266</Words>
  <Characters>1521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Brown, Hannah</cp:lastModifiedBy>
  <cp:revision>2</cp:revision>
  <dcterms:created xsi:type="dcterms:W3CDTF">2021-08-13T18:45:00Z</dcterms:created>
  <dcterms:modified xsi:type="dcterms:W3CDTF">2021-08-13T18:45:00Z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0x010100B4A361BE64B1A64DB1BB92C78758B347</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2021-06-28T17:40:39.4671883Z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51025a2a-d3dd-49ed-8e56-b8cf8593f65e</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2021-06-28T17:40:39.4671883Z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51025a2a-d3dd-49ed-8e56-b8cf8593f65e</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